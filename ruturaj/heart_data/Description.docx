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1D20A" w14:textId="21DFCF62" w:rsidR="00FB18E4" w:rsidRDefault="003646DE">
      <w:r>
        <w:t>Resources:</w:t>
      </w:r>
    </w:p>
    <w:p w14:paraId="2223AEF5" w14:textId="4DFBA400" w:rsidR="003646DE" w:rsidRDefault="003646DE"/>
    <w:p w14:paraId="49CF7A47" w14:textId="3113E32C" w:rsidR="003646DE" w:rsidRDefault="003646DE" w:rsidP="003646DE">
      <w:pPr>
        <w:pStyle w:val="ListParagraph"/>
        <w:numPr>
          <w:ilvl w:val="0"/>
          <w:numId w:val="1"/>
        </w:numPr>
      </w:pPr>
      <w:r>
        <w:t xml:space="preserve">Data cleaning: </w:t>
      </w:r>
      <w:hyperlink r:id="rId7" w:history="1">
        <w:r w:rsidRPr="00645FF5">
          <w:rPr>
            <w:rStyle w:val="Hyperlink"/>
          </w:rPr>
          <w:t>https://www.shanelynn.ie/using-pandas-dataframe-creating-editing-viewing-data-in-python/</w:t>
        </w:r>
      </w:hyperlink>
      <w:r>
        <w:t xml:space="preserve"> </w:t>
      </w:r>
    </w:p>
    <w:p w14:paraId="62FED172" w14:textId="3393F608" w:rsidR="003646DE" w:rsidRDefault="00102083" w:rsidP="003646DE">
      <w:pPr>
        <w:pStyle w:val="ListParagraph"/>
        <w:numPr>
          <w:ilvl w:val="0"/>
          <w:numId w:val="1"/>
        </w:numPr>
      </w:pPr>
      <w:r w:rsidRPr="00102083">
        <w:t>seaborn: statistical data visualizatio</w:t>
      </w:r>
      <w:r>
        <w:t xml:space="preserve">n: </w:t>
      </w:r>
      <w:hyperlink r:id="rId8" w:history="1">
        <w:r w:rsidR="0077547C" w:rsidRPr="00645FF5">
          <w:rPr>
            <w:rStyle w:val="Hyperlink"/>
          </w:rPr>
          <w:t>https://seaborn.pydata.org/</w:t>
        </w:r>
      </w:hyperlink>
      <w:r w:rsidR="0077547C">
        <w:t xml:space="preserve"> </w:t>
      </w:r>
    </w:p>
    <w:p w14:paraId="4E527190" w14:textId="3A70782B" w:rsidR="0077547C" w:rsidRDefault="0077547C" w:rsidP="003646DE">
      <w:pPr>
        <w:pStyle w:val="ListParagraph"/>
        <w:numPr>
          <w:ilvl w:val="0"/>
          <w:numId w:val="1"/>
        </w:numPr>
      </w:pPr>
      <w:r w:rsidRPr="0077547C">
        <w:t>Classification: ROC and AUC</w:t>
      </w:r>
      <w:r>
        <w:t xml:space="preserve">: </w:t>
      </w:r>
      <w:hyperlink r:id="rId9" w:history="1">
        <w:r w:rsidRPr="00645FF5">
          <w:rPr>
            <w:rStyle w:val="Hyperlink"/>
          </w:rPr>
          <w:t>https://developers.google.com/machine-learning/crash-course/classification/roc-and-auc</w:t>
        </w:r>
      </w:hyperlink>
      <w:r>
        <w:t xml:space="preserve"> </w:t>
      </w:r>
    </w:p>
    <w:p w14:paraId="07BED467" w14:textId="0CCC2230" w:rsidR="0077547C" w:rsidRDefault="0077547C" w:rsidP="003646DE">
      <w:pPr>
        <w:pStyle w:val="ListParagraph"/>
        <w:numPr>
          <w:ilvl w:val="0"/>
          <w:numId w:val="1"/>
        </w:numPr>
      </w:pPr>
      <w:hyperlink r:id="rId10" w:history="1">
        <w:r w:rsidRPr="00645FF5">
          <w:rPr>
            <w:rStyle w:val="Hyperlink"/>
          </w:rPr>
          <w:t>https://www.datacamp.com/community/tutorials/understanding-logistic-regression-python</w:t>
        </w:r>
      </w:hyperlink>
      <w:r>
        <w:t xml:space="preserve"> </w:t>
      </w:r>
    </w:p>
    <w:p w14:paraId="0E484F2D" w14:textId="40C64C4A" w:rsidR="0077547C" w:rsidRDefault="00276090" w:rsidP="003646DE">
      <w:pPr>
        <w:pStyle w:val="ListParagraph"/>
        <w:numPr>
          <w:ilvl w:val="0"/>
          <w:numId w:val="1"/>
        </w:numPr>
      </w:pPr>
      <w:hyperlink r:id="rId11" w:history="1">
        <w:r w:rsidRPr="00645FF5">
          <w:rPr>
            <w:rStyle w:val="Hyperlink"/>
          </w:rPr>
          <w:t>http://www.data-mania.com/blog/logistic-regression-example-in-python/</w:t>
        </w:r>
      </w:hyperlink>
      <w:r>
        <w:t xml:space="preserve"> </w:t>
      </w:r>
    </w:p>
    <w:p w14:paraId="126986BB" w14:textId="5FB60957" w:rsidR="00276090" w:rsidRDefault="00276090" w:rsidP="003646DE">
      <w:pPr>
        <w:pStyle w:val="ListParagraph"/>
        <w:numPr>
          <w:ilvl w:val="0"/>
          <w:numId w:val="1"/>
        </w:numPr>
      </w:pPr>
      <w:hyperlink r:id="rId12" w:history="1">
        <w:r w:rsidRPr="00645FF5">
          <w:rPr>
            <w:rStyle w:val="Hyperlink"/>
          </w:rPr>
          <w:t>https://www.dataschool.io/simple-guide-to-confusion-matrix-terminology/</w:t>
        </w:r>
      </w:hyperlink>
      <w:r>
        <w:t xml:space="preserve"> </w:t>
      </w:r>
    </w:p>
    <w:p w14:paraId="65913F39" w14:textId="18DD45C6" w:rsidR="00E53E15" w:rsidRDefault="00E53E15" w:rsidP="003646DE">
      <w:pPr>
        <w:pStyle w:val="ListParagraph"/>
        <w:numPr>
          <w:ilvl w:val="0"/>
          <w:numId w:val="1"/>
        </w:numPr>
      </w:pPr>
      <w:hyperlink r:id="rId13" w:history="1">
        <w:r w:rsidRPr="00645FF5">
          <w:rPr>
            <w:rStyle w:val="Hyperlink"/>
          </w:rPr>
          <w:t>https://developers.google.com/machine-learning/crash-course/classification/roc-and-auc</w:t>
        </w:r>
      </w:hyperlink>
      <w:r>
        <w:t xml:space="preserve"> </w:t>
      </w:r>
    </w:p>
    <w:p w14:paraId="7BCA787F" w14:textId="30483777" w:rsidR="00E53E15" w:rsidRDefault="00E53E15" w:rsidP="003646DE">
      <w:pPr>
        <w:pStyle w:val="ListParagraph"/>
        <w:numPr>
          <w:ilvl w:val="0"/>
          <w:numId w:val="1"/>
        </w:numPr>
      </w:pPr>
      <w:hyperlink r:id="rId14" w:history="1">
        <w:r w:rsidRPr="00645FF5">
          <w:rPr>
            <w:rStyle w:val="Hyperlink"/>
          </w:rPr>
          <w:t>http://logisticregressionanalysis.com/909-understanding-logistic-regression-outputpart-4-making-predictions/</w:t>
        </w:r>
      </w:hyperlink>
    </w:p>
    <w:p w14:paraId="02BF3F97" w14:textId="59FD6272" w:rsidR="00E53E15" w:rsidRDefault="00E53E15" w:rsidP="003646DE">
      <w:pPr>
        <w:pStyle w:val="ListParagraph"/>
        <w:numPr>
          <w:ilvl w:val="0"/>
          <w:numId w:val="1"/>
        </w:numPr>
      </w:pPr>
      <w:hyperlink r:id="rId15" w:history="1">
        <w:r w:rsidRPr="00645FF5">
          <w:rPr>
            <w:rStyle w:val="Hyperlink"/>
          </w:rPr>
          <w:t>https://stats.stackexchange.com/questions/203740/logistic-regression-scikit-learn-vs-statsmodels</w:t>
        </w:r>
      </w:hyperlink>
      <w:r>
        <w:t xml:space="preserve"> </w:t>
      </w:r>
    </w:p>
    <w:p w14:paraId="68B69A8F" w14:textId="21BE0839" w:rsidR="00E53E15" w:rsidRDefault="00E53E15" w:rsidP="003646DE">
      <w:pPr>
        <w:pStyle w:val="ListParagraph"/>
        <w:numPr>
          <w:ilvl w:val="0"/>
          <w:numId w:val="1"/>
        </w:numPr>
      </w:pPr>
      <w:hyperlink r:id="rId16" w:history="1">
        <w:r w:rsidRPr="00645FF5">
          <w:rPr>
            <w:rStyle w:val="Hyperlink"/>
          </w:rPr>
          <w:t>https://www.kaggle.com/jasontsmith2718/predicting-heart-disease</w:t>
        </w:r>
      </w:hyperlink>
      <w:r>
        <w:t xml:space="preserve"> </w:t>
      </w:r>
    </w:p>
    <w:p w14:paraId="124E328D" w14:textId="57805FA2" w:rsidR="00E53E15" w:rsidRDefault="00E53E15" w:rsidP="003646DE">
      <w:pPr>
        <w:pStyle w:val="ListParagraph"/>
        <w:numPr>
          <w:ilvl w:val="0"/>
          <w:numId w:val="1"/>
        </w:numPr>
      </w:pPr>
      <w:hyperlink r:id="rId17" w:history="1">
        <w:r w:rsidRPr="00645FF5">
          <w:rPr>
            <w:rStyle w:val="Hyperlink"/>
          </w:rPr>
          <w:t>https://datascienceplus.com/building-a-logistic-regression-in-python-step-by-step/</w:t>
        </w:r>
      </w:hyperlink>
      <w:r>
        <w:t xml:space="preserve"> </w:t>
      </w:r>
    </w:p>
    <w:p w14:paraId="72E1B7B2" w14:textId="3BE15B9E" w:rsidR="00E53E15" w:rsidRDefault="00E53E15" w:rsidP="003646DE">
      <w:pPr>
        <w:pStyle w:val="ListParagraph"/>
        <w:numPr>
          <w:ilvl w:val="0"/>
          <w:numId w:val="1"/>
        </w:numPr>
      </w:pPr>
      <w:hyperlink r:id="rId18" w:history="1">
        <w:r w:rsidRPr="00645FF5">
          <w:rPr>
            <w:rStyle w:val="Hyperlink"/>
          </w:rPr>
          <w:t>https://scikit-learn.org/stable/modules/generated/sklearn.linear_model.LogisticRegression.html#sklearn.linear_model.LogisticRegression.decision_function</w:t>
        </w:r>
      </w:hyperlink>
      <w:r>
        <w:t xml:space="preserve"> </w:t>
      </w:r>
    </w:p>
    <w:p w14:paraId="4F8480E2" w14:textId="4BA28FD6" w:rsidR="00E53E15" w:rsidRDefault="00E53E15" w:rsidP="003646DE">
      <w:pPr>
        <w:pStyle w:val="ListParagraph"/>
        <w:numPr>
          <w:ilvl w:val="0"/>
          <w:numId w:val="1"/>
        </w:numPr>
      </w:pPr>
      <w:hyperlink r:id="rId19" w:history="1">
        <w:r w:rsidRPr="00645FF5">
          <w:rPr>
            <w:rStyle w:val="Hyperlink"/>
          </w:rPr>
          <w:t>https://towardsdatascience.com/building-a-logistic-regression-in-python-step-by-step-becd4d56c9c8</w:t>
        </w:r>
      </w:hyperlink>
      <w:r>
        <w:t xml:space="preserve"> </w:t>
      </w:r>
    </w:p>
    <w:p w14:paraId="3674EE9E" w14:textId="6D4D0CDC" w:rsidR="00E53E15" w:rsidRDefault="00E53E15" w:rsidP="003646DE">
      <w:pPr>
        <w:pStyle w:val="ListParagraph"/>
        <w:numPr>
          <w:ilvl w:val="0"/>
          <w:numId w:val="1"/>
        </w:numPr>
      </w:pPr>
      <w:hyperlink r:id="rId20" w:history="1">
        <w:r w:rsidRPr="00645FF5">
          <w:rPr>
            <w:rStyle w:val="Hyperlink"/>
          </w:rPr>
          <w:t>https://www.drivendata.org/competitions/54/machine-learning-with-a-heart/page/109/#metric</w:t>
        </w:r>
      </w:hyperlink>
      <w:r>
        <w:t xml:space="preserve"> </w:t>
      </w:r>
    </w:p>
    <w:p w14:paraId="3FF353D3" w14:textId="49F0B818" w:rsidR="00E53E15" w:rsidRDefault="007222FC" w:rsidP="003646DE">
      <w:pPr>
        <w:pStyle w:val="ListParagraph"/>
        <w:numPr>
          <w:ilvl w:val="0"/>
          <w:numId w:val="1"/>
        </w:numPr>
      </w:pPr>
      <w:hyperlink r:id="rId21" w:history="1">
        <w:r w:rsidRPr="00645FF5">
          <w:rPr>
            <w:rStyle w:val="Hyperlink"/>
          </w:rPr>
          <w:t>http://glemaitre.github.io/imbalanced-learn/generated/imblearn.over_sampling.SMOTE.html</w:t>
        </w:r>
      </w:hyperlink>
      <w:r>
        <w:t xml:space="preserve"> </w:t>
      </w:r>
    </w:p>
    <w:p w14:paraId="32D356FF" w14:textId="55C8705C" w:rsidR="007222FC" w:rsidRDefault="007222FC" w:rsidP="003646DE">
      <w:pPr>
        <w:pStyle w:val="ListParagraph"/>
        <w:numPr>
          <w:ilvl w:val="0"/>
          <w:numId w:val="1"/>
        </w:numPr>
      </w:pPr>
      <w:hyperlink r:id="rId22" w:history="1">
        <w:r w:rsidRPr="00645FF5">
          <w:rPr>
            <w:rStyle w:val="Hyperlink"/>
          </w:rPr>
          <w:t>https://www.datacamp.com/community/tutorials/python-data-type-conversion</w:t>
        </w:r>
      </w:hyperlink>
      <w:r>
        <w:t xml:space="preserve"> </w:t>
      </w:r>
    </w:p>
    <w:p w14:paraId="058B5669" w14:textId="77777777" w:rsidR="007222FC" w:rsidRDefault="007222FC" w:rsidP="003646DE">
      <w:pPr>
        <w:pStyle w:val="ListParagraph"/>
        <w:numPr>
          <w:ilvl w:val="0"/>
          <w:numId w:val="1"/>
        </w:numPr>
      </w:pPr>
    </w:p>
    <w:p w14:paraId="183FA2DF" w14:textId="5B04A080" w:rsidR="00276090" w:rsidRDefault="00276090" w:rsidP="00E57B92"/>
    <w:p w14:paraId="5B8E2B56" w14:textId="765A57DD" w:rsidR="00E57B92" w:rsidRPr="000255A3" w:rsidRDefault="00197921" w:rsidP="00E57B92">
      <w:pPr>
        <w:rPr>
          <w:rFonts w:ascii="Courier" w:hAnsi="Courier"/>
        </w:rPr>
      </w:pPr>
      <w:r w:rsidRPr="000255A3">
        <w:rPr>
          <w:rFonts w:ascii="Courier" w:hAnsi="Courier"/>
        </w:rPr>
        <w:t>Prediction Equation:</w:t>
      </w:r>
    </w:p>
    <w:p w14:paraId="02E99DB1" w14:textId="57535210" w:rsidR="00197921" w:rsidRDefault="00197921" w:rsidP="00E57B92"/>
    <w:p w14:paraId="3AD6DE3E" w14:textId="47966AD5" w:rsidR="000255A3" w:rsidRPr="000255A3" w:rsidRDefault="000255A3" w:rsidP="000255A3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24"/>
          <w:szCs w:val="24"/>
        </w:rPr>
      </w:pPr>
      <w:proofErr w:type="spellStart"/>
      <w:r w:rsidRPr="000255A3">
        <w:rPr>
          <w:color w:val="000000"/>
          <w:sz w:val="24"/>
          <w:szCs w:val="24"/>
        </w:rPr>
        <w:t>heart_disease_present</w:t>
      </w:r>
      <w:proofErr w:type="spellEnd"/>
      <w:r>
        <w:rPr>
          <w:color w:val="000000"/>
          <w:sz w:val="24"/>
          <w:szCs w:val="24"/>
        </w:rPr>
        <w:t xml:space="preserve"> = </w:t>
      </w:r>
    </w:p>
    <w:p w14:paraId="7E69FBED" w14:textId="167A1444" w:rsidR="00796B03" w:rsidRPr="000255A3" w:rsidRDefault="00796B03" w:rsidP="000255A3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sz w:val="24"/>
          <w:szCs w:val="24"/>
        </w:rPr>
      </w:pPr>
      <w:r w:rsidRPr="000255A3">
        <w:rPr>
          <w:sz w:val="24"/>
          <w:szCs w:val="24"/>
        </w:rPr>
        <w:t xml:space="preserve">0.35281083 * </w:t>
      </w:r>
      <w:proofErr w:type="spellStart"/>
      <w:r w:rsidRPr="000255A3">
        <w:rPr>
          <w:color w:val="000000"/>
          <w:sz w:val="24"/>
          <w:szCs w:val="24"/>
        </w:rPr>
        <w:t>slope_of_peak_exercise_st_segment</w:t>
      </w:r>
      <w:proofErr w:type="spellEnd"/>
      <w:r w:rsidRPr="000255A3">
        <w:rPr>
          <w:sz w:val="24"/>
          <w:szCs w:val="24"/>
        </w:rPr>
        <w:t xml:space="preserve">) </w:t>
      </w:r>
    </w:p>
    <w:p w14:paraId="4DE65EB9" w14:textId="77777777" w:rsidR="00796B03" w:rsidRPr="000255A3" w:rsidRDefault="00796B03" w:rsidP="000255A3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sz w:val="24"/>
          <w:szCs w:val="24"/>
        </w:rPr>
      </w:pPr>
      <w:r w:rsidRPr="000255A3">
        <w:rPr>
          <w:sz w:val="24"/>
          <w:szCs w:val="24"/>
        </w:rPr>
        <w:t xml:space="preserve">+ (0.00134272 * </w:t>
      </w:r>
      <w:proofErr w:type="spellStart"/>
      <w:r w:rsidRPr="000255A3">
        <w:rPr>
          <w:color w:val="000000"/>
          <w:sz w:val="24"/>
          <w:szCs w:val="24"/>
        </w:rPr>
        <w:t>resting_blood_pressure</w:t>
      </w:r>
      <w:proofErr w:type="spellEnd"/>
      <w:r w:rsidRPr="000255A3">
        <w:rPr>
          <w:sz w:val="24"/>
          <w:szCs w:val="24"/>
        </w:rPr>
        <w:t xml:space="preserve">) </w:t>
      </w:r>
    </w:p>
    <w:p w14:paraId="7DC524C9" w14:textId="77777777" w:rsidR="000542B4" w:rsidRPr="000255A3" w:rsidRDefault="00796B03" w:rsidP="000255A3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sz w:val="24"/>
          <w:szCs w:val="24"/>
        </w:rPr>
      </w:pPr>
      <w:r w:rsidRPr="000255A3">
        <w:rPr>
          <w:sz w:val="24"/>
          <w:szCs w:val="24"/>
        </w:rPr>
        <w:t xml:space="preserve">+ (0.61461895 * </w:t>
      </w:r>
      <w:proofErr w:type="spellStart"/>
      <w:r w:rsidR="000542B4" w:rsidRPr="000255A3">
        <w:rPr>
          <w:color w:val="000000"/>
          <w:sz w:val="24"/>
          <w:szCs w:val="24"/>
        </w:rPr>
        <w:t>c</w:t>
      </w:r>
      <w:r w:rsidR="000542B4" w:rsidRPr="000255A3">
        <w:rPr>
          <w:color w:val="000000"/>
          <w:sz w:val="24"/>
          <w:szCs w:val="24"/>
        </w:rPr>
        <w:t>hest_pain_type</w:t>
      </w:r>
      <w:proofErr w:type="spellEnd"/>
      <w:r w:rsidRPr="000255A3">
        <w:rPr>
          <w:sz w:val="24"/>
          <w:szCs w:val="24"/>
        </w:rPr>
        <w:t xml:space="preserve">) </w:t>
      </w:r>
    </w:p>
    <w:p w14:paraId="7F39C2A1" w14:textId="77777777" w:rsidR="009306AF" w:rsidRPr="000255A3" w:rsidRDefault="00796B03" w:rsidP="000255A3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sz w:val="24"/>
          <w:szCs w:val="24"/>
        </w:rPr>
      </w:pPr>
      <w:r w:rsidRPr="000255A3">
        <w:rPr>
          <w:sz w:val="24"/>
          <w:szCs w:val="24"/>
        </w:rPr>
        <w:t xml:space="preserve">+ (0.97321156 * </w:t>
      </w:r>
      <w:proofErr w:type="spellStart"/>
      <w:r w:rsidR="009306AF" w:rsidRPr="000255A3">
        <w:rPr>
          <w:color w:val="000000"/>
          <w:sz w:val="24"/>
          <w:szCs w:val="24"/>
        </w:rPr>
        <w:t>num_major_vessels</w:t>
      </w:r>
      <w:proofErr w:type="spellEnd"/>
      <w:r w:rsidRPr="000255A3">
        <w:rPr>
          <w:sz w:val="24"/>
          <w:szCs w:val="24"/>
        </w:rPr>
        <w:t xml:space="preserve">) </w:t>
      </w:r>
    </w:p>
    <w:p w14:paraId="72E099D5" w14:textId="77777777" w:rsidR="009306AF" w:rsidRPr="000255A3" w:rsidRDefault="00796B03" w:rsidP="000255A3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sz w:val="24"/>
          <w:szCs w:val="24"/>
        </w:rPr>
      </w:pPr>
      <w:r w:rsidRPr="000255A3">
        <w:rPr>
          <w:sz w:val="24"/>
          <w:szCs w:val="24"/>
        </w:rPr>
        <w:t xml:space="preserve">- (0.21758949 * </w:t>
      </w:r>
      <w:r w:rsidR="009306AF" w:rsidRPr="000255A3">
        <w:rPr>
          <w:color w:val="000000"/>
          <w:sz w:val="24"/>
          <w:szCs w:val="24"/>
        </w:rPr>
        <w:t>fasting_blood_sugar_gt_120_mg_per_dl</w:t>
      </w:r>
      <w:r w:rsidRPr="000255A3">
        <w:rPr>
          <w:sz w:val="24"/>
          <w:szCs w:val="24"/>
        </w:rPr>
        <w:t xml:space="preserve">) </w:t>
      </w:r>
    </w:p>
    <w:p w14:paraId="41EE9509" w14:textId="77777777" w:rsidR="009306AF" w:rsidRPr="000255A3" w:rsidRDefault="00796B03" w:rsidP="000255A3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sz w:val="24"/>
          <w:szCs w:val="24"/>
        </w:rPr>
      </w:pPr>
      <w:r w:rsidRPr="000255A3">
        <w:rPr>
          <w:sz w:val="24"/>
          <w:szCs w:val="24"/>
        </w:rPr>
        <w:t xml:space="preserve">+ (0.15992521 * </w:t>
      </w:r>
      <w:proofErr w:type="spellStart"/>
      <w:r w:rsidR="009306AF" w:rsidRPr="000255A3">
        <w:rPr>
          <w:color w:val="000000"/>
          <w:sz w:val="24"/>
          <w:szCs w:val="24"/>
        </w:rPr>
        <w:t>resting_ekg_results</w:t>
      </w:r>
      <w:proofErr w:type="spellEnd"/>
      <w:r w:rsidRPr="000255A3">
        <w:rPr>
          <w:sz w:val="24"/>
          <w:szCs w:val="24"/>
        </w:rPr>
        <w:t xml:space="preserve">) </w:t>
      </w:r>
    </w:p>
    <w:p w14:paraId="0E1F7396" w14:textId="77777777" w:rsidR="009306AF" w:rsidRPr="000255A3" w:rsidRDefault="00796B03" w:rsidP="000255A3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sz w:val="24"/>
          <w:szCs w:val="24"/>
        </w:rPr>
      </w:pPr>
      <w:r w:rsidRPr="000255A3">
        <w:rPr>
          <w:sz w:val="24"/>
          <w:szCs w:val="24"/>
        </w:rPr>
        <w:t xml:space="preserve">+ (0.00381237 * </w:t>
      </w:r>
      <w:proofErr w:type="spellStart"/>
      <w:r w:rsidR="009306AF" w:rsidRPr="000255A3">
        <w:rPr>
          <w:color w:val="000000"/>
          <w:sz w:val="24"/>
          <w:szCs w:val="24"/>
        </w:rPr>
        <w:t>serum_cholesterol_mg_per_dl</w:t>
      </w:r>
      <w:proofErr w:type="spellEnd"/>
      <w:r w:rsidRPr="000255A3">
        <w:rPr>
          <w:sz w:val="24"/>
          <w:szCs w:val="24"/>
        </w:rPr>
        <w:t xml:space="preserve">) </w:t>
      </w:r>
    </w:p>
    <w:p w14:paraId="58E259CD" w14:textId="77777777" w:rsidR="009306AF" w:rsidRPr="000255A3" w:rsidRDefault="00796B03" w:rsidP="000255A3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sz w:val="24"/>
          <w:szCs w:val="24"/>
        </w:rPr>
      </w:pPr>
      <w:r w:rsidRPr="000255A3">
        <w:rPr>
          <w:sz w:val="24"/>
          <w:szCs w:val="24"/>
        </w:rPr>
        <w:lastRenderedPageBreak/>
        <w:t>+ (0.54244358 *</w:t>
      </w:r>
      <w:proofErr w:type="spellStart"/>
      <w:r w:rsidR="009306AF" w:rsidRPr="000255A3">
        <w:rPr>
          <w:color w:val="000000"/>
          <w:sz w:val="24"/>
          <w:szCs w:val="24"/>
        </w:rPr>
        <w:t>oldpeak_eq_st_depression</w:t>
      </w:r>
      <w:proofErr w:type="spellEnd"/>
      <w:r w:rsidRPr="000255A3">
        <w:rPr>
          <w:sz w:val="24"/>
          <w:szCs w:val="24"/>
        </w:rPr>
        <w:t xml:space="preserve">) </w:t>
      </w:r>
      <w:bookmarkStart w:id="0" w:name="_GoBack"/>
      <w:bookmarkEnd w:id="0"/>
    </w:p>
    <w:p w14:paraId="37D08931" w14:textId="77777777" w:rsidR="009306AF" w:rsidRPr="000255A3" w:rsidRDefault="00796B03" w:rsidP="000255A3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sz w:val="24"/>
          <w:szCs w:val="24"/>
        </w:rPr>
      </w:pPr>
      <w:r w:rsidRPr="000255A3">
        <w:rPr>
          <w:sz w:val="24"/>
          <w:szCs w:val="24"/>
        </w:rPr>
        <w:t xml:space="preserve">+ (1.33501651 * </w:t>
      </w:r>
      <w:r w:rsidR="009306AF" w:rsidRPr="000255A3">
        <w:rPr>
          <w:sz w:val="24"/>
          <w:szCs w:val="24"/>
        </w:rPr>
        <w:t>sex</w:t>
      </w:r>
      <w:r w:rsidRPr="000255A3">
        <w:rPr>
          <w:sz w:val="24"/>
          <w:szCs w:val="24"/>
        </w:rPr>
        <w:t xml:space="preserve">) </w:t>
      </w:r>
    </w:p>
    <w:p w14:paraId="6BD49592" w14:textId="77777777" w:rsidR="009306AF" w:rsidRPr="000255A3" w:rsidRDefault="00796B03" w:rsidP="000255A3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sz w:val="24"/>
          <w:szCs w:val="24"/>
        </w:rPr>
      </w:pPr>
      <w:r w:rsidRPr="000255A3">
        <w:rPr>
          <w:sz w:val="24"/>
          <w:szCs w:val="24"/>
        </w:rPr>
        <w:t xml:space="preserve">- (0.04351537 * </w:t>
      </w:r>
      <w:r w:rsidR="009306AF" w:rsidRPr="000255A3">
        <w:rPr>
          <w:sz w:val="24"/>
          <w:szCs w:val="24"/>
        </w:rPr>
        <w:t>age</w:t>
      </w:r>
      <w:r w:rsidRPr="000255A3">
        <w:rPr>
          <w:sz w:val="24"/>
          <w:szCs w:val="24"/>
        </w:rPr>
        <w:t xml:space="preserve">) </w:t>
      </w:r>
    </w:p>
    <w:p w14:paraId="6B4E337A" w14:textId="457B5A42" w:rsidR="009306AF" w:rsidRPr="000255A3" w:rsidRDefault="00796B03" w:rsidP="000255A3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24"/>
          <w:szCs w:val="24"/>
        </w:rPr>
      </w:pPr>
      <w:r w:rsidRPr="000255A3">
        <w:rPr>
          <w:sz w:val="24"/>
          <w:szCs w:val="24"/>
        </w:rPr>
        <w:t xml:space="preserve">- (0.02687004 * </w:t>
      </w:r>
      <w:proofErr w:type="spellStart"/>
      <w:r w:rsidR="009306AF" w:rsidRPr="000255A3">
        <w:rPr>
          <w:color w:val="000000"/>
          <w:sz w:val="24"/>
          <w:szCs w:val="24"/>
        </w:rPr>
        <w:t>max_heart_rate_achieved</w:t>
      </w:r>
      <w:proofErr w:type="spellEnd"/>
      <w:r w:rsidRPr="000255A3">
        <w:rPr>
          <w:sz w:val="24"/>
          <w:szCs w:val="24"/>
        </w:rPr>
        <w:t xml:space="preserve">) </w:t>
      </w:r>
    </w:p>
    <w:p w14:paraId="4D6641C8" w14:textId="708D4B43" w:rsidR="00197921" w:rsidRDefault="00796B03" w:rsidP="000255A3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sz w:val="24"/>
          <w:szCs w:val="24"/>
        </w:rPr>
      </w:pPr>
      <w:r w:rsidRPr="000255A3">
        <w:rPr>
          <w:sz w:val="24"/>
          <w:szCs w:val="24"/>
        </w:rPr>
        <w:t>+ (1.04901422 *</w:t>
      </w:r>
      <w:r w:rsidR="000255A3" w:rsidRPr="000255A3">
        <w:rPr>
          <w:sz w:val="24"/>
          <w:szCs w:val="24"/>
        </w:rPr>
        <w:t xml:space="preserve"> </w:t>
      </w:r>
      <w:proofErr w:type="spellStart"/>
      <w:r w:rsidR="000255A3" w:rsidRPr="000255A3">
        <w:rPr>
          <w:color w:val="000000"/>
          <w:sz w:val="24"/>
          <w:szCs w:val="24"/>
        </w:rPr>
        <w:t>exercise_induced_angina</w:t>
      </w:r>
      <w:proofErr w:type="spellEnd"/>
      <w:r w:rsidRPr="000255A3">
        <w:rPr>
          <w:sz w:val="24"/>
          <w:szCs w:val="24"/>
        </w:rPr>
        <w:t>)</w:t>
      </w:r>
    </w:p>
    <w:p w14:paraId="778D3A07" w14:textId="7FF825EF" w:rsidR="000255A3" w:rsidRDefault="000255A3" w:rsidP="000255A3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24"/>
          <w:szCs w:val="24"/>
        </w:rPr>
      </w:pPr>
    </w:p>
    <w:p w14:paraId="6DD44AB7" w14:textId="012E4F8F" w:rsidR="000255A3" w:rsidRDefault="009B1903" w:rsidP="000255A3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Result:</w:t>
      </w:r>
      <w:r w:rsidR="000255A3">
        <w:rPr>
          <w:color w:val="000000"/>
          <w:sz w:val="24"/>
          <w:szCs w:val="24"/>
        </w:rPr>
        <w:t xml:space="preserve"> 0 = No Heart Disease Present (All Negative Values considered as zero)</w:t>
      </w:r>
    </w:p>
    <w:p w14:paraId="06786ACD" w14:textId="6A612F30" w:rsidR="000255A3" w:rsidRDefault="000255A3" w:rsidP="000255A3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1 = Yes Heart Disease Present (All Positive Values considered as one)</w:t>
      </w:r>
    </w:p>
    <w:p w14:paraId="2D5C4431" w14:textId="47B0DA07" w:rsidR="000255A3" w:rsidRDefault="000255A3" w:rsidP="000255A3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24"/>
          <w:szCs w:val="24"/>
        </w:rPr>
      </w:pPr>
    </w:p>
    <w:p w14:paraId="66A90A4B" w14:textId="5D6221BD" w:rsidR="000255A3" w:rsidRDefault="000255A3" w:rsidP="000255A3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Model:</w:t>
      </w:r>
    </w:p>
    <w:p w14:paraId="379B6E99" w14:textId="77777777" w:rsidR="000255A3" w:rsidRDefault="000255A3" w:rsidP="000255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0.8650793650793651</w:t>
      </w:r>
    </w:p>
    <w:p w14:paraId="43445A21" w14:textId="3AC017EB" w:rsidR="000255A3" w:rsidRDefault="000255A3" w:rsidP="000255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Precision: 0.8666666666666667</w:t>
      </w:r>
    </w:p>
    <w:p w14:paraId="18B53D0F" w14:textId="7BF4236A" w:rsidR="000255A3" w:rsidRDefault="000255A3" w:rsidP="000255A3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24"/>
          <w:szCs w:val="24"/>
        </w:rPr>
      </w:pPr>
    </w:p>
    <w:p w14:paraId="5FFF97D6" w14:textId="77777777" w:rsidR="000255A3" w:rsidRPr="000255A3" w:rsidRDefault="000255A3" w:rsidP="000255A3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24"/>
          <w:szCs w:val="24"/>
        </w:rPr>
      </w:pPr>
    </w:p>
    <w:sectPr w:rsidR="000255A3" w:rsidRPr="000255A3" w:rsidSect="00CE2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D6697" w14:textId="77777777" w:rsidR="00BD0DBB" w:rsidRDefault="00BD0DBB" w:rsidP="000255A3">
      <w:r>
        <w:separator/>
      </w:r>
    </w:p>
  </w:endnote>
  <w:endnote w:type="continuationSeparator" w:id="0">
    <w:p w14:paraId="2A8A2CCE" w14:textId="77777777" w:rsidR="00BD0DBB" w:rsidRDefault="00BD0DBB" w:rsidP="00025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5A737" w14:textId="77777777" w:rsidR="00BD0DBB" w:rsidRDefault="00BD0DBB" w:rsidP="000255A3">
      <w:r>
        <w:separator/>
      </w:r>
    </w:p>
  </w:footnote>
  <w:footnote w:type="continuationSeparator" w:id="0">
    <w:p w14:paraId="191EA0FE" w14:textId="77777777" w:rsidR="00BD0DBB" w:rsidRDefault="00BD0DBB" w:rsidP="00025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5C3B"/>
    <w:multiLevelType w:val="hybridMultilevel"/>
    <w:tmpl w:val="7FA6A568"/>
    <w:lvl w:ilvl="0" w:tplc="E174DC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5BF0"/>
    <w:multiLevelType w:val="hybridMultilevel"/>
    <w:tmpl w:val="46EC3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E1711"/>
    <w:multiLevelType w:val="hybridMultilevel"/>
    <w:tmpl w:val="0EE01934"/>
    <w:lvl w:ilvl="0" w:tplc="DBE0B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E4F7F"/>
    <w:multiLevelType w:val="hybridMultilevel"/>
    <w:tmpl w:val="F71C7ADA"/>
    <w:lvl w:ilvl="0" w:tplc="29E45C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D52DA"/>
    <w:multiLevelType w:val="hybridMultilevel"/>
    <w:tmpl w:val="2AA6A12E"/>
    <w:lvl w:ilvl="0" w:tplc="014AA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EF"/>
    <w:rsid w:val="000255A3"/>
    <w:rsid w:val="000542B4"/>
    <w:rsid w:val="00102083"/>
    <w:rsid w:val="00162CF1"/>
    <w:rsid w:val="00197921"/>
    <w:rsid w:val="00270729"/>
    <w:rsid w:val="00276090"/>
    <w:rsid w:val="003646DE"/>
    <w:rsid w:val="003D0BE3"/>
    <w:rsid w:val="006C04FD"/>
    <w:rsid w:val="007222FC"/>
    <w:rsid w:val="0077547C"/>
    <w:rsid w:val="00796B03"/>
    <w:rsid w:val="009306AF"/>
    <w:rsid w:val="009B1903"/>
    <w:rsid w:val="00BD0DBB"/>
    <w:rsid w:val="00CE2BEF"/>
    <w:rsid w:val="00E53E15"/>
    <w:rsid w:val="00E57B92"/>
    <w:rsid w:val="00EB7A92"/>
    <w:rsid w:val="00FB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2426C"/>
  <w14:defaultImageDpi w14:val="32767"/>
  <w15:chartTrackingRefBased/>
  <w15:docId w15:val="{0A13D5B7-F520-6747-9C41-783429FA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6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4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646D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6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6B0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255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5A3"/>
  </w:style>
  <w:style w:type="paragraph" w:styleId="Footer">
    <w:name w:val="footer"/>
    <w:basedOn w:val="Normal"/>
    <w:link w:val="FooterChar"/>
    <w:uiPriority w:val="99"/>
    <w:unhideWhenUsed/>
    <w:rsid w:val="000255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5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born.pydata.org/" TargetMode="External"/><Relationship Id="rId13" Type="http://schemas.openxmlformats.org/officeDocument/2006/relationships/hyperlink" Target="https://developers.google.com/machine-learning/crash-course/classification/roc-and-auc" TargetMode="External"/><Relationship Id="rId18" Type="http://schemas.openxmlformats.org/officeDocument/2006/relationships/hyperlink" Target="https://scikit-learn.org/stable/modules/generated/sklearn.linear_model.LogisticRegression.html#sklearn.linear_model.LogisticRegression.decision_func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glemaitre.github.io/imbalanced-learn/generated/imblearn.over_sampling.SMOTE.html" TargetMode="External"/><Relationship Id="rId7" Type="http://schemas.openxmlformats.org/officeDocument/2006/relationships/hyperlink" Target="https://www.shanelynn.ie/using-pandas-dataframe-creating-editing-viewing-data-in-python/" TargetMode="External"/><Relationship Id="rId12" Type="http://schemas.openxmlformats.org/officeDocument/2006/relationships/hyperlink" Target="https://www.dataschool.io/simple-guide-to-confusion-matrix-terminology/" TargetMode="External"/><Relationship Id="rId17" Type="http://schemas.openxmlformats.org/officeDocument/2006/relationships/hyperlink" Target="https://datascienceplus.com/building-a-logistic-regression-in-python-step-by-ste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jasontsmith2718/predicting-heart-disease" TargetMode="External"/><Relationship Id="rId20" Type="http://schemas.openxmlformats.org/officeDocument/2006/relationships/hyperlink" Target="https://www.drivendata.org/competitions/54/machine-learning-with-a-heart/page/109/#metri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ata-mania.com/blog/logistic-regression-example-in-python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stats.stackexchange.com/questions/203740/logistic-regression-scikit-learn-vs-statsmodel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datacamp.com/community/tutorials/understanding-logistic-regression-python" TargetMode="External"/><Relationship Id="rId19" Type="http://schemas.openxmlformats.org/officeDocument/2006/relationships/hyperlink" Target="https://towardsdatascience.com/building-a-logistic-regression-in-python-step-by-step-becd4d56c9c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chine-learning/crash-course/classification/roc-and-auc" TargetMode="External"/><Relationship Id="rId14" Type="http://schemas.openxmlformats.org/officeDocument/2006/relationships/hyperlink" Target="http://logisticregressionanalysis.com/909-understanding-logistic-regression-outputpart-4-making-predictions/" TargetMode="External"/><Relationship Id="rId22" Type="http://schemas.openxmlformats.org/officeDocument/2006/relationships/hyperlink" Target="https://www.datacamp.com/community/tutorials/python-data-type-conver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Description.docx</Template>
  <TotalTime>29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Ruturaj Shete</cp:lastModifiedBy>
  <cp:revision>11</cp:revision>
  <dcterms:created xsi:type="dcterms:W3CDTF">2016-12-03T03:28:00Z</dcterms:created>
  <dcterms:modified xsi:type="dcterms:W3CDTF">2018-12-03T03:56:00Z</dcterms:modified>
</cp:coreProperties>
</file>